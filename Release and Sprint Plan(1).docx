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:rsidTr="00BF1DE1">
        <w:tc>
          <w:tcPr>
            <w:tcW w:w="1843" w:type="dxa"/>
          </w:tcPr>
          <w:p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</w:tbl>
    <w:p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</w:p>
    <w:p w:rsidR="0072207D" w:rsidRDefault="0072207D">
      <w:r>
        <w:br w:type="page"/>
      </w:r>
    </w:p>
    <w:p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:rsidR="00910E20" w:rsidRDefault="00213FEE">
      <w:pPr>
        <w:pStyle w:val="TOC1"/>
        <w:rPr>
          <w:noProof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26554714" w:history="1">
        <w:r w:rsidR="00910E20" w:rsidRPr="006D5BDF">
          <w:rPr>
            <w:rStyle w:val="Hyperlink"/>
            <w:noProof/>
          </w:rPr>
          <w:t>Release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D73EF">
      <w:pPr>
        <w:pStyle w:val="TOC2"/>
        <w:tabs>
          <w:tab w:val="right" w:leader="dot" w:pos="9016"/>
        </w:tabs>
        <w:rPr>
          <w:noProof/>
        </w:rPr>
      </w:pPr>
      <w:hyperlink w:anchor="_Toc426554715" w:history="1">
        <w:r w:rsidR="00910E20" w:rsidRPr="006D5BDF">
          <w:rPr>
            <w:rStyle w:val="Hyperlink"/>
            <w:noProof/>
          </w:rPr>
          <w:t>Release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D73EF">
      <w:pPr>
        <w:pStyle w:val="TOC3"/>
        <w:tabs>
          <w:tab w:val="right" w:leader="dot" w:pos="9016"/>
        </w:tabs>
        <w:rPr>
          <w:noProof/>
        </w:rPr>
      </w:pPr>
      <w:hyperlink w:anchor="_Toc426554716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D73EF">
      <w:pPr>
        <w:pStyle w:val="TOC3"/>
        <w:tabs>
          <w:tab w:val="right" w:leader="dot" w:pos="9016"/>
        </w:tabs>
        <w:rPr>
          <w:noProof/>
        </w:rPr>
      </w:pPr>
      <w:hyperlink w:anchor="_Toc426554717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D73EF">
      <w:pPr>
        <w:pStyle w:val="TOC2"/>
        <w:tabs>
          <w:tab w:val="right" w:leader="dot" w:pos="9016"/>
        </w:tabs>
        <w:rPr>
          <w:noProof/>
        </w:rPr>
      </w:pPr>
      <w:hyperlink w:anchor="_Toc426554718" w:history="1">
        <w:r w:rsidR="00910E20" w:rsidRPr="006D5BDF">
          <w:rPr>
            <w:rStyle w:val="Hyperlink"/>
            <w:noProof/>
          </w:rPr>
          <w:t>Release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D73EF">
      <w:pPr>
        <w:pStyle w:val="TOC3"/>
        <w:tabs>
          <w:tab w:val="right" w:leader="dot" w:pos="9016"/>
        </w:tabs>
        <w:rPr>
          <w:noProof/>
        </w:rPr>
      </w:pPr>
      <w:hyperlink w:anchor="_Toc426554719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D73EF">
      <w:pPr>
        <w:pStyle w:val="TOC3"/>
        <w:tabs>
          <w:tab w:val="right" w:leader="dot" w:pos="9016"/>
        </w:tabs>
        <w:rPr>
          <w:noProof/>
        </w:rPr>
      </w:pPr>
      <w:hyperlink w:anchor="_Toc426554720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D73EF">
      <w:pPr>
        <w:pStyle w:val="TOC2"/>
        <w:tabs>
          <w:tab w:val="right" w:leader="dot" w:pos="9016"/>
        </w:tabs>
        <w:rPr>
          <w:noProof/>
        </w:rPr>
      </w:pPr>
      <w:hyperlink w:anchor="_Toc426554721" w:history="1">
        <w:r w:rsidR="00910E20" w:rsidRPr="006D5BDF">
          <w:rPr>
            <w:rStyle w:val="Hyperlink"/>
            <w:noProof/>
          </w:rPr>
          <w:t>Release 3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D73EF">
      <w:pPr>
        <w:pStyle w:val="TOC3"/>
        <w:tabs>
          <w:tab w:val="right" w:leader="dot" w:pos="9016"/>
        </w:tabs>
        <w:rPr>
          <w:noProof/>
        </w:rPr>
      </w:pPr>
      <w:hyperlink w:anchor="_Toc426554722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_Toc426554722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D73EF">
      <w:pPr>
        <w:pStyle w:val="TOC3"/>
        <w:tabs>
          <w:tab w:val="right" w:leader="dot" w:pos="9016"/>
        </w:tabs>
        <w:rPr>
          <w:noProof/>
        </w:rPr>
      </w:pPr>
      <w:hyperlink w:anchor="_Toc426554723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_Toc426554723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D73EF">
      <w:pPr>
        <w:pStyle w:val="TOC2"/>
        <w:tabs>
          <w:tab w:val="right" w:leader="dot" w:pos="9016"/>
        </w:tabs>
        <w:rPr>
          <w:noProof/>
        </w:rPr>
      </w:pPr>
      <w:hyperlink w:anchor="_Toc426554724" w:history="1">
        <w:r w:rsidR="00910E20" w:rsidRPr="006D5BDF">
          <w:rPr>
            <w:rStyle w:val="Hyperlink"/>
            <w:noProof/>
          </w:rPr>
          <w:t>Delivery Schedule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D73EF">
      <w:pPr>
        <w:pStyle w:val="TOC3"/>
        <w:tabs>
          <w:tab w:val="right" w:leader="dot" w:pos="9016"/>
        </w:tabs>
        <w:rPr>
          <w:noProof/>
        </w:rPr>
      </w:pPr>
      <w:hyperlink w:anchor="_Toc426554725" w:history="1">
        <w:r w:rsidR="00910E20" w:rsidRPr="006D5BDF">
          <w:rPr>
            <w:rStyle w:val="Hyperlink"/>
            <w:noProof/>
          </w:rPr>
          <w:t>Estimated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D73EF">
      <w:pPr>
        <w:pStyle w:val="TOC1"/>
        <w:rPr>
          <w:noProof/>
        </w:rPr>
      </w:pPr>
      <w:hyperlink w:anchor="_Toc426554726" w:history="1">
        <w:r w:rsidR="00910E20" w:rsidRPr="006D5BDF">
          <w:rPr>
            <w:rStyle w:val="Hyperlink"/>
            <w:noProof/>
          </w:rPr>
          <w:t>Sprint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D73EF">
      <w:pPr>
        <w:pStyle w:val="TOC2"/>
        <w:tabs>
          <w:tab w:val="right" w:leader="dot" w:pos="9016"/>
        </w:tabs>
        <w:rPr>
          <w:noProof/>
        </w:rPr>
      </w:pPr>
      <w:hyperlink w:anchor="_Toc426554727" w:history="1">
        <w:r w:rsidR="00910E20" w:rsidRPr="006D5BDF">
          <w:rPr>
            <w:rStyle w:val="Hyperlink"/>
            <w:noProof/>
          </w:rPr>
          <w:t>Sprint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D73EF">
      <w:pPr>
        <w:pStyle w:val="TOC3"/>
        <w:tabs>
          <w:tab w:val="right" w:leader="dot" w:pos="9016"/>
        </w:tabs>
        <w:rPr>
          <w:noProof/>
        </w:rPr>
      </w:pPr>
      <w:hyperlink w:anchor="_Toc426554728" w:history="1">
        <w:r w:rsidR="00910E20" w:rsidRPr="006D5BDF">
          <w:rPr>
            <w:rStyle w:val="Hyperlink"/>
            <w:noProof/>
          </w:rPr>
          <w:t>Current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D73EF">
      <w:pPr>
        <w:pStyle w:val="TOC3"/>
        <w:tabs>
          <w:tab w:val="right" w:leader="dot" w:pos="9016"/>
        </w:tabs>
        <w:rPr>
          <w:noProof/>
        </w:rPr>
      </w:pPr>
      <w:hyperlink w:anchor="_Toc426554729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D73EF">
      <w:pPr>
        <w:pStyle w:val="TOC3"/>
        <w:tabs>
          <w:tab w:val="right" w:leader="dot" w:pos="9016"/>
        </w:tabs>
        <w:rPr>
          <w:noProof/>
        </w:rPr>
      </w:pPr>
      <w:hyperlink w:anchor="_Toc426554730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FD73EF">
      <w:pPr>
        <w:pStyle w:val="TOC3"/>
        <w:tabs>
          <w:tab w:val="right" w:leader="dot" w:pos="9016"/>
        </w:tabs>
        <w:rPr>
          <w:noProof/>
        </w:rPr>
      </w:pPr>
      <w:hyperlink w:anchor="_Toc426554731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BF1DE1" w:rsidRDefault="00213FEE" w:rsidP="0072207D">
      <w:pPr>
        <w:spacing w:after="120" w:line="240" w:lineRule="auto"/>
      </w:pPr>
      <w:r>
        <w:fldChar w:fldCharType="end"/>
      </w:r>
    </w:p>
    <w:p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4028" w:rsidRPr="00BF1DE1" w:rsidRDefault="00565B60" w:rsidP="00BF1DE1">
      <w:pPr>
        <w:pStyle w:val="Title"/>
      </w:pPr>
      <w:bookmarkStart w:id="0" w:name="_Toc426554714"/>
      <w:r w:rsidRPr="00BF1DE1">
        <w:lastRenderedPageBreak/>
        <w:t>Release Plan</w:t>
      </w:r>
      <w:bookmarkEnd w:id="0"/>
    </w:p>
    <w:p w:rsidR="00D3675A" w:rsidRDefault="00565B60" w:rsidP="00BF1DE1">
      <w:pPr>
        <w:pStyle w:val="Heading1"/>
      </w:pPr>
      <w:bookmarkStart w:id="1" w:name="_Toc426554715"/>
      <w:r w:rsidRPr="00BF1DE1">
        <w:t>Release 1</w:t>
      </w:r>
      <w:bookmarkEnd w:id="1"/>
    </w:p>
    <w:p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565B60" w:rsidRDefault="00565B60" w:rsidP="00303ED6">
      <w:pPr>
        <w:keepNext/>
        <w:spacing w:after="120" w:line="240" w:lineRule="auto"/>
      </w:pPr>
      <w:r>
        <w:t>Short paragraph summarising the goals for this release.</w:t>
      </w:r>
    </w:p>
    <w:p w:rsidR="00565B60" w:rsidRPr="00BF1DE1" w:rsidRDefault="00565B60" w:rsidP="00BF1DE1">
      <w:pPr>
        <w:pStyle w:val="Heading2"/>
      </w:pPr>
      <w:bookmarkStart w:id="2" w:name="_Toc426554716"/>
      <w:r w:rsidRPr="00BF1DE1">
        <w:t>Feature Title</w:t>
      </w:r>
      <w:r w:rsidR="00303ED6" w:rsidRPr="00BF1DE1">
        <w:t xml:space="preserve"> 1</w:t>
      </w:r>
      <w:bookmarkEnd w:id="2"/>
    </w:p>
    <w:p w:rsidR="00565B60" w:rsidRDefault="00565B60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65B60" w:rsidTr="0056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/>
        </w:tc>
        <w:tc>
          <w:tcPr>
            <w:tcW w:w="6696" w:type="dxa"/>
          </w:tcPr>
          <w:p w:rsidR="00565B60" w:rsidRDefault="00565B60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65B60" w:rsidRDefault="00565B60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5B60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/>
        </w:tc>
        <w:tc>
          <w:tcPr>
            <w:tcW w:w="6696" w:type="dxa"/>
          </w:tcPr>
          <w:p w:rsidR="00565B60" w:rsidRDefault="00565B60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65B60" w:rsidRDefault="00565B60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565B60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2"/>
      </w:pPr>
      <w:bookmarkStart w:id="3" w:name="_Toc426554717"/>
      <w:r w:rsidRPr="00303ED6">
        <w:t>Feature Title</w:t>
      </w:r>
      <w:r>
        <w:t xml:space="preserve"> 2</w:t>
      </w:r>
      <w:bookmarkEnd w:id="3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1"/>
      </w:pPr>
      <w:bookmarkStart w:id="4" w:name="_Toc426554718"/>
      <w:r w:rsidRPr="00303ED6">
        <w:t xml:space="preserve">Release </w:t>
      </w:r>
      <w:r>
        <w:t>2</w:t>
      </w:r>
      <w:bookmarkEnd w:id="4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303ED6" w:rsidP="00BF1DE1">
      <w:pPr>
        <w:pStyle w:val="Heading2"/>
      </w:pPr>
      <w:bookmarkStart w:id="5" w:name="_Toc426554719"/>
      <w:r w:rsidRPr="00303ED6">
        <w:t>Feature Title</w:t>
      </w:r>
      <w:r>
        <w:t xml:space="preserve"> 1</w:t>
      </w:r>
      <w:bookmarkEnd w:id="5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2"/>
      </w:pPr>
      <w:bookmarkStart w:id="6" w:name="_Toc426554720"/>
      <w:r w:rsidRPr="00303ED6">
        <w:t>Feature Title</w:t>
      </w:r>
      <w:r>
        <w:t xml:space="preserve"> 2</w:t>
      </w:r>
      <w:bookmarkEnd w:id="6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1"/>
      </w:pPr>
      <w:bookmarkStart w:id="7" w:name="_Toc426554721"/>
      <w:r w:rsidRPr="00303ED6">
        <w:lastRenderedPageBreak/>
        <w:t xml:space="preserve">Release </w:t>
      </w:r>
      <w:r>
        <w:t>3</w:t>
      </w:r>
      <w:bookmarkEnd w:id="7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303ED6" w:rsidP="00BF1DE1">
      <w:pPr>
        <w:pStyle w:val="Heading2"/>
      </w:pPr>
      <w:bookmarkStart w:id="8" w:name="_Toc426554722"/>
      <w:r w:rsidRPr="00303ED6">
        <w:t>Feature Title</w:t>
      </w:r>
      <w:r>
        <w:t xml:space="preserve"> 1</w:t>
      </w:r>
      <w:bookmarkEnd w:id="8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BF1DE1" w:rsidRDefault="00303ED6" w:rsidP="00BF1DE1">
      <w:pPr>
        <w:pStyle w:val="Heading2"/>
        <w:rPr>
          <w:b w:val="0"/>
        </w:rPr>
      </w:pPr>
      <w:bookmarkStart w:id="9" w:name="_Toc426554723"/>
      <w:r w:rsidRPr="00303ED6">
        <w:t>Feature Title</w:t>
      </w:r>
      <w:r>
        <w:t xml:space="preserve"> 2</w:t>
      </w:r>
      <w:bookmarkEnd w:id="9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AC4028">
      <w:pPr>
        <w:pStyle w:val="Heading1"/>
      </w:pPr>
      <w:bookmarkStart w:id="10" w:name="_Toc426554724"/>
      <w:r w:rsidRPr="00303ED6">
        <w:t>Delivery Schedule</w:t>
      </w:r>
      <w:bookmarkEnd w:id="10"/>
    </w:p>
    <w:tbl>
      <w:tblPr>
        <w:tblStyle w:val="TableGrid"/>
        <w:tblW w:w="9258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48"/>
        <w:gridCol w:w="1021"/>
      </w:tblGrid>
      <w:tr w:rsidR="00AB03E3" w:rsidTr="00AB03E3">
        <w:trPr>
          <w:gridAfter w:val="1"/>
          <w:wAfter w:w="1021" w:type="dxa"/>
        </w:trPr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048" w:type="dxa"/>
          </w:tcPr>
          <w:p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EA2EF9" w:rsidTr="00F2461B">
        <w:trPr>
          <w:gridAfter w:val="1"/>
          <w:wAfter w:w="1021" w:type="dxa"/>
        </w:trPr>
        <w:tc>
          <w:tcPr>
            <w:tcW w:w="4084" w:type="dxa"/>
            <w:gridSpan w:val="4"/>
          </w:tcPr>
          <w:p w:rsidR="00EA2EF9" w:rsidRDefault="00EA2EF9" w:rsidP="00A56908">
            <w:pPr>
              <w:jc w:val="center"/>
            </w:pPr>
            <w:r>
              <w:t>Sprint 1</w:t>
            </w:r>
          </w:p>
        </w:tc>
        <w:tc>
          <w:tcPr>
            <w:tcW w:w="4153" w:type="dxa"/>
            <w:gridSpan w:val="4"/>
          </w:tcPr>
          <w:p w:rsidR="00EA2EF9" w:rsidRDefault="00EA2EF9" w:rsidP="00A56908">
            <w:pPr>
              <w:jc w:val="center"/>
            </w:pPr>
            <w:r>
              <w:t>Sprint 2</w:t>
            </w:r>
          </w:p>
        </w:tc>
      </w:tr>
      <w:tr w:rsidR="00201A7E" w:rsidTr="00AB03E3">
        <w:tc>
          <w:tcPr>
            <w:tcW w:w="4084" w:type="dxa"/>
            <w:gridSpan w:val="4"/>
            <w:shd w:val="clear" w:color="auto" w:fill="DBE5F1" w:themeFill="accent1" w:themeFillTint="33"/>
          </w:tcPr>
          <w:p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5174" w:type="dxa"/>
            <w:gridSpan w:val="5"/>
            <w:shd w:val="clear" w:color="auto" w:fill="B6DDE8" w:themeFill="accent5" w:themeFillTint="66"/>
          </w:tcPr>
          <w:p w:rsidR="00201A7E" w:rsidRDefault="00EA2EF9" w:rsidP="00AB03E3">
            <w:pPr>
              <w:jc w:val="center"/>
            </w:pPr>
            <w:r>
              <w:t>Release 1</w:t>
            </w:r>
            <w:r w:rsidR="00201A7E">
              <w:br/>
            </w:r>
          </w:p>
        </w:tc>
      </w:tr>
    </w:tbl>
    <w:p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21761" w:rsidTr="00B758AA"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EA2EF9" w:rsidTr="00ED20BE">
        <w:tc>
          <w:tcPr>
            <w:tcW w:w="4092" w:type="dxa"/>
            <w:gridSpan w:val="4"/>
          </w:tcPr>
          <w:p w:rsidR="00EA2EF9" w:rsidRDefault="00EA2EF9" w:rsidP="00EA2EF9">
            <w:pPr>
              <w:tabs>
                <w:tab w:val="right" w:pos="9026"/>
              </w:tabs>
              <w:jc w:val="center"/>
            </w:pPr>
            <w:r>
              <w:t xml:space="preserve">Sprint 3 </w:t>
            </w:r>
            <w:bookmarkStart w:id="11" w:name="_GoBack"/>
            <w:bookmarkEnd w:id="11"/>
          </w:p>
        </w:tc>
        <w:tc>
          <w:tcPr>
            <w:tcW w:w="2046" w:type="dxa"/>
            <w:gridSpan w:val="2"/>
          </w:tcPr>
          <w:p w:rsidR="00EA2EF9" w:rsidRDefault="00EA2EF9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EA2EF9" w:rsidRDefault="00EA2EF9" w:rsidP="000D34CC">
            <w:pPr>
              <w:tabs>
                <w:tab w:val="right" w:pos="9026"/>
              </w:tabs>
              <w:jc w:val="center"/>
            </w:pPr>
          </w:p>
        </w:tc>
      </w:tr>
      <w:tr w:rsidR="00221761" w:rsidTr="00876326">
        <w:tc>
          <w:tcPr>
            <w:tcW w:w="8184" w:type="dxa"/>
            <w:gridSpan w:val="8"/>
            <w:shd w:val="clear" w:color="auto" w:fill="92CDDC" w:themeFill="accent5" w:themeFillTint="99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:rsidR="007B268D" w:rsidRPr="00BF1DE1" w:rsidRDefault="001B2F87" w:rsidP="001B2F87">
      <w:pPr>
        <w:pStyle w:val="Heading2"/>
        <w:spacing w:before="360"/>
        <w:rPr>
          <w:b w:val="0"/>
        </w:rPr>
      </w:pPr>
      <w:bookmarkStart w:id="12" w:name="_Toc426554725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12"/>
      <w:r w:rsidR="007B268D" w:rsidRPr="00BF1DE1">
        <w:rPr>
          <w:b w:val="0"/>
        </w:rPr>
        <w:t xml:space="preserve"> </w:t>
      </w:r>
    </w:p>
    <w:p w:rsidR="007B268D" w:rsidRDefault="007B268D">
      <w:pPr>
        <w:rPr>
          <w:sz w:val="24"/>
        </w:rPr>
      </w:pPr>
      <w:r>
        <w:rPr>
          <w:sz w:val="24"/>
        </w:rPr>
        <w:br w:type="page"/>
      </w:r>
    </w:p>
    <w:p w:rsidR="007B268D" w:rsidRPr="007B268D" w:rsidRDefault="003441DF" w:rsidP="00BF1DE1">
      <w:pPr>
        <w:pStyle w:val="Title"/>
      </w:pPr>
      <w:bookmarkStart w:id="13" w:name="_Toc426554726"/>
      <w:r>
        <w:lastRenderedPageBreak/>
        <w:t>Sprint</w:t>
      </w:r>
      <w:r w:rsidR="007B268D" w:rsidRPr="007B268D">
        <w:t xml:space="preserve"> Plan</w:t>
      </w:r>
      <w:bookmarkEnd w:id="13"/>
    </w:p>
    <w:p w:rsidR="00D3675A" w:rsidRDefault="003441DF" w:rsidP="00BF1DE1">
      <w:pPr>
        <w:pStyle w:val="Heading1"/>
      </w:pPr>
      <w:bookmarkStart w:id="14" w:name="_Toc426554727"/>
      <w:r>
        <w:t>Sprint</w:t>
      </w:r>
      <w:r w:rsidR="007B268D" w:rsidRPr="007B268D">
        <w:t xml:space="preserve"> 1</w:t>
      </w:r>
      <w:bookmarkEnd w:id="14"/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0D34CC">
        <w:rPr>
          <w:sz w:val="24"/>
        </w:rPr>
        <w:tab/>
        <w:t xml:space="preserve">Total Hours: </w:t>
      </w:r>
    </w:p>
    <w:p w:rsidR="001B2F87" w:rsidRPr="00BF1DE1" w:rsidRDefault="001B2F87" w:rsidP="001B2F87">
      <w:pPr>
        <w:pStyle w:val="Heading2"/>
        <w:rPr>
          <w:b w:val="0"/>
        </w:rPr>
      </w:pPr>
      <w:bookmarkStart w:id="15" w:name="_Toc426554728"/>
      <w:r w:rsidRPr="00BF1DE1">
        <w:rPr>
          <w:b w:val="0"/>
        </w:rPr>
        <w:t>Current Velocity:</w:t>
      </w:r>
      <w:bookmarkEnd w:id="15"/>
      <w:r w:rsidRPr="00BF1DE1">
        <w:rPr>
          <w:b w:val="0"/>
        </w:rPr>
        <w:t xml:space="preserve"> </w:t>
      </w:r>
    </w:p>
    <w:p w:rsidR="007B268D" w:rsidRPr="00BF1DE1" w:rsidRDefault="007B268D" w:rsidP="0072207D">
      <w:pPr>
        <w:pStyle w:val="Heading2"/>
        <w:spacing w:before="360"/>
        <w:rPr>
          <w:b w:val="0"/>
        </w:rPr>
      </w:pPr>
      <w:bookmarkStart w:id="16" w:name="_Toc426554729"/>
      <w:r w:rsidRPr="00BF1DE1">
        <w:t>Story ID: Title</w:t>
      </w:r>
      <w:bookmarkEnd w:id="16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B268D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Default="007B268D" w:rsidP="0072207D">
      <w:pPr>
        <w:pStyle w:val="Heading2"/>
        <w:spacing w:before="360"/>
      </w:pPr>
      <w:bookmarkStart w:id="17" w:name="_Toc426554730"/>
      <w:r>
        <w:t>Story ID: Title</w:t>
      </w:r>
      <w:bookmarkEnd w:id="17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6E28" w:rsidRDefault="00686E28" w:rsidP="0072207D">
      <w:pPr>
        <w:pStyle w:val="Heading2"/>
        <w:spacing w:before="360"/>
      </w:pPr>
      <w:bookmarkStart w:id="18" w:name="_Toc426554731"/>
      <w:r>
        <w:t>Story ID: Title</w:t>
      </w:r>
      <w:bookmarkEnd w:id="18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3EF" w:rsidRDefault="00FD73EF" w:rsidP="0072207D">
      <w:pPr>
        <w:spacing w:after="0" w:line="240" w:lineRule="auto"/>
      </w:pPr>
      <w:r>
        <w:separator/>
      </w:r>
    </w:p>
  </w:endnote>
  <w:endnote w:type="continuationSeparator" w:id="0">
    <w:p w:rsidR="00FD73EF" w:rsidRDefault="00FD73EF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87110"/>
      <w:docPartObj>
        <w:docPartGallery w:val="Page Numbers (Bottom of Page)"/>
        <w:docPartUnique/>
      </w:docPartObj>
    </w:sdtPr>
    <w:sdtEndPr/>
    <w:sdtContent>
      <w:p w:rsidR="000D34CC" w:rsidRDefault="003E50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2EF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D34CC" w:rsidRDefault="000D34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3EF" w:rsidRDefault="00FD73EF" w:rsidP="0072207D">
      <w:pPr>
        <w:spacing w:after="0" w:line="240" w:lineRule="auto"/>
      </w:pPr>
      <w:r>
        <w:separator/>
      </w:r>
    </w:p>
  </w:footnote>
  <w:footnote w:type="continuationSeparator" w:id="0">
    <w:p w:rsidR="00FD73EF" w:rsidRDefault="00FD73EF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B60"/>
    <w:rsid w:val="000D34CC"/>
    <w:rsid w:val="00117EAA"/>
    <w:rsid w:val="00137E49"/>
    <w:rsid w:val="001A4BB7"/>
    <w:rsid w:val="001B2F87"/>
    <w:rsid w:val="001C2B73"/>
    <w:rsid w:val="00201A7E"/>
    <w:rsid w:val="00213FEE"/>
    <w:rsid w:val="00221761"/>
    <w:rsid w:val="002D0075"/>
    <w:rsid w:val="00303ED6"/>
    <w:rsid w:val="003138FC"/>
    <w:rsid w:val="003441DF"/>
    <w:rsid w:val="003743F6"/>
    <w:rsid w:val="003D049E"/>
    <w:rsid w:val="003E5010"/>
    <w:rsid w:val="0049478B"/>
    <w:rsid w:val="00565B60"/>
    <w:rsid w:val="00686E28"/>
    <w:rsid w:val="0072207D"/>
    <w:rsid w:val="007B268D"/>
    <w:rsid w:val="00876326"/>
    <w:rsid w:val="008E25B9"/>
    <w:rsid w:val="00910E20"/>
    <w:rsid w:val="009561F8"/>
    <w:rsid w:val="009D093B"/>
    <w:rsid w:val="00A56908"/>
    <w:rsid w:val="00AB03E3"/>
    <w:rsid w:val="00AC4028"/>
    <w:rsid w:val="00B234D6"/>
    <w:rsid w:val="00B71372"/>
    <w:rsid w:val="00BD5D41"/>
    <w:rsid w:val="00BF1DE1"/>
    <w:rsid w:val="00CD112A"/>
    <w:rsid w:val="00D3675A"/>
    <w:rsid w:val="00D60D32"/>
    <w:rsid w:val="00EA2EF9"/>
    <w:rsid w:val="00FD73EF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BAEBBD-0AAC-4678-9082-449C6D79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F745B-F610-4A80-99A0-321BBB0DD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75C9CAEB.dotm</Template>
  <TotalTime>5</TotalTime>
  <Pages>5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Prakash Bhandari</cp:lastModifiedBy>
  <cp:revision>4</cp:revision>
  <dcterms:created xsi:type="dcterms:W3CDTF">2016-07-19T03:28:00Z</dcterms:created>
  <dcterms:modified xsi:type="dcterms:W3CDTF">2017-07-17T04:09:00Z</dcterms:modified>
</cp:coreProperties>
</file>